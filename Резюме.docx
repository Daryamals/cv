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3"/>
        <w:gridCol w:w="6681"/>
      </w:tblGrid>
      <w:tr w:rsidR="00C420C8" w:rsidRPr="00791207" w:rsidTr="00C420C8">
        <w:tc>
          <w:tcPr>
            <w:tcW w:w="3023" w:type="dxa"/>
          </w:tcPr>
          <w:p w:rsidR="00F24F44" w:rsidRDefault="00AE7933" w:rsidP="00F24F44">
            <w:pPr>
              <w:pStyle w:val="1"/>
            </w:pPr>
            <w:r>
              <w:t>мальцева Дарья</w:t>
            </w:r>
            <w:r w:rsidR="00EA5EF8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.45pt;margin-top:11.85pt;width:146pt;height:169.5pt;z-index:-251658752;mso-position-horizontal-relative:text;mso-position-vertical-relative:text;mso-width-relative:page;mso-height-relative:page" wrapcoords="-111 0 -111 21504 21600 21504 21600 0 -111 0">
                  <v:imagedata r:id="rId7" o:title="IMG_7662"/>
                  <w10:wrap type="tight"/>
                </v:shape>
              </w:pic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Группа 43" title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Полилиния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30C82" id="Группа 43" o:spid="_x0000_s1026" alt="Название: 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bo8PNoAUAACEcgAADgAAAAAAAAAA&#10;AAAAAAAuAgAAZHJzL2Uyb0RvYy54bWxQSwECLQAUAAYACAAAACEAaEcb0NgAAAADAQAADwAAAAAA&#10;AAAAAAAAAADaFgAAZHJzL2Rvd25yZXYueG1sUEsFBgAAAAAEAAQA8wAAAN8XAAAAAA==&#10;">
                      <v:shape id="Полилиния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Полилиния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AE7933" w:rsidRDefault="00AE7933" w:rsidP="00441EB9"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maltseva_da01@mail.ru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Полилиния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Полилиния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4C077" id="Группа 37" o:spid="_x0000_s1026" alt="Название: 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EJE8amIJQAA/d4AAA4AAAAAAAAAAAAAAAAALgIAAGRycy9lMm9Eb2MueG1sUEsBAi0A&#10;FAAGAAgAAAAhAGhHG9DYAAAAAwEAAA8AAAAAAAAAAAAAAAAA4icAAGRycy9kb3ducmV2LnhtbFBL&#10;BQYAAAAABAAEAPMAAADnKAAAAAA=&#10;">
                      <v:shape id="Полилиния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9C2876" w:rsidP="00441EB9">
            <w:pPr>
              <w:pStyle w:val="31"/>
            </w:pPr>
            <w:r w:rsidRPr="009C2876">
              <w:t>+7 917 850 7156</w:t>
            </w:r>
          </w:p>
          <w:p w:rsidR="00EB7BDF" w:rsidRDefault="00EB7BDF" w:rsidP="00441EB9">
            <w:pPr>
              <w:pStyle w:val="31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5754437" wp14:editId="1EC6BDF6">
                      <wp:extent cx="329184" cy="329184"/>
                      <wp:effectExtent l="0" t="0" r="13970" b="13970"/>
                      <wp:docPr id="4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5" name="Полилиния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Полилиния 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4AF75A" id="Группа 37" o:spid="_x0000_s1026" alt="Название: 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LUFZLmjJQAA+N4AAA4AAAAAAAAAAAAA&#10;AAAALgIAAGRycy9lMm9Eb2MueG1sUEsBAi0AFAAGAAgAAAAhAGhHG9DYAAAAAwEAAA8AAAAAAAAA&#10;AAAAAAAA/ScAAGRycy9kb3ducmV2LnhtbFBLBQYAAAAABAAEAPMAAAACKQAAAAA=&#10;">
                      <v:shape id="Полилиния 5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6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923"/>
            </w:tblGrid>
            <w:tr w:rsidR="00C420C8" w:rsidRPr="00791207" w:rsidTr="00EB7BDF">
              <w:tc>
                <w:tcPr>
                  <w:tcW w:w="29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EB7BDF" w:rsidRDefault="00EB7BDF" w:rsidP="00EB7BDF">
                  <w:pPr>
                    <w:pStyle w:val="31"/>
                    <w:rPr>
                      <w:rFonts w:eastAsiaTheme="minorHAnsi" w:cstheme="minorBidi"/>
                      <w:szCs w:val="18"/>
                      <w:lang w:val="en-US"/>
                    </w:rPr>
                  </w:pPr>
                  <w:r>
                    <w:rPr>
                      <w:rFonts w:eastAsiaTheme="minorHAnsi" w:cstheme="minorBidi"/>
                      <w:szCs w:val="18"/>
                      <w:lang w:val="en-US"/>
                    </w:rPr>
                    <w:t>tg: @daryamals</w:t>
                  </w:r>
                </w:p>
              </w:tc>
            </w:tr>
            <w:tr w:rsidR="00C420C8" w:rsidRPr="00791207" w:rsidTr="00EB7BDF">
              <w:tc>
                <w:tcPr>
                  <w:tcW w:w="2923" w:type="dxa"/>
                  <w:tcMar>
                    <w:top w:w="288" w:type="dxa"/>
                    <w:bottom w:w="288" w:type="dxa"/>
                  </w:tcMar>
                </w:tcPr>
                <w:p w:rsidR="00C420C8" w:rsidRPr="00791207" w:rsidRDefault="00C15FE9" w:rsidP="002C77B9">
                  <w:pPr>
                    <w:pStyle w:val="31"/>
                  </w:pPr>
                  <w:r>
                    <w:t>О себе</w:t>
                  </w:r>
                </w:p>
                <w:p w:rsidR="00C420C8" w:rsidRPr="00791207" w:rsidRDefault="00C420C8" w:rsidP="00616FF4">
                  <w:pPr>
                    <w:pStyle w:val="ac"/>
                  </w:pPr>
                  <w:r w:rsidRPr="00791207">
                    <w:rPr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08E578E2" wp14:editId="665B3D82">
                            <wp:extent cx="221615" cy="0"/>
                            <wp:effectExtent l="0" t="0" r="26035" b="19050"/>
                            <wp:docPr id="83" name="Прямая соединительная линия 83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D1BEE8A" id="Прямая соединительная линия 83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DIrFkhBgIAACEEAAAOAAAAAAAA&#10;AAAAAAAAAC4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A31ED" w:rsidRDefault="00352092" w:rsidP="004A31ED">
                  <w:pPr>
                    <w:jc w:val="left"/>
                  </w:pPr>
                  <w:r>
                    <w:t>Стараюсь вести активный образ жизни и изучать новое.</w:t>
                  </w:r>
                  <w:r>
                    <w:br/>
                    <w:t>Есть опыт</w:t>
                  </w:r>
                  <w:r w:rsidR="00C15FE9" w:rsidRPr="00C15FE9">
                    <w:t xml:space="preserve"> работы в поддержке финансовых сервисов и </w:t>
                  </w:r>
                  <w:r w:rsidR="00C15FE9" w:rsidRPr="00C15FE9">
                    <w:lastRenderedPageBreak/>
                    <w:t xml:space="preserve">преподавания </w:t>
                  </w:r>
                  <w:proofErr w:type="spellStart"/>
                  <w:r w:rsidR="00C15FE9" w:rsidRPr="00C15FE9">
                    <w:t>Java</w:t>
                  </w:r>
                  <w:proofErr w:type="spellEnd"/>
                  <w:r w:rsidR="00C15FE9" w:rsidRPr="00C15FE9">
                    <w:t xml:space="preserve">. Владею </w:t>
                  </w:r>
                  <w:proofErr w:type="spellStart"/>
                  <w:r w:rsidR="00C15FE9" w:rsidRPr="00C15FE9">
                    <w:t>Spring</w:t>
                  </w:r>
                  <w:proofErr w:type="spellEnd"/>
                  <w:r w:rsidR="00C15FE9" w:rsidRPr="00C15FE9">
                    <w:t xml:space="preserve"> </w:t>
                  </w:r>
                  <w:proofErr w:type="spellStart"/>
                  <w:r w:rsidR="00C15FE9" w:rsidRPr="00C15FE9">
                    <w:t>Boot</w:t>
                  </w:r>
                  <w:proofErr w:type="spellEnd"/>
                  <w:r w:rsidR="00C15FE9" w:rsidRPr="00C15FE9">
                    <w:t xml:space="preserve">, SQL и </w:t>
                  </w:r>
                  <w:proofErr w:type="spellStart"/>
                  <w:r w:rsidR="00C15FE9" w:rsidRPr="00C15FE9">
                    <w:t>Hibernate</w:t>
                  </w:r>
                  <w:proofErr w:type="spellEnd"/>
                  <w:r w:rsidR="00C15FE9" w:rsidRPr="00C15FE9">
                    <w:t xml:space="preserve">. </w:t>
                  </w:r>
                  <w:r>
                    <w:t xml:space="preserve">Большой интерес вызывает </w:t>
                  </w:r>
                  <w:r w:rsidR="00C15FE9" w:rsidRPr="00C15FE9">
                    <w:t>разработк</w:t>
                  </w:r>
                  <w:r>
                    <w:t>а</w:t>
                  </w:r>
                  <w:r w:rsidR="00C15FE9" w:rsidRPr="00C15FE9">
                    <w:t xml:space="preserve"> </w:t>
                  </w:r>
                  <w:r w:rsidR="004A31ED">
                    <w:t>в финансовой сфере</w:t>
                  </w:r>
                  <w:r w:rsidR="00C15FE9" w:rsidRPr="00C15FE9">
                    <w:t xml:space="preserve">. </w:t>
                  </w:r>
                </w:p>
                <w:p w:rsidR="00C15FE9" w:rsidRPr="00C15FE9" w:rsidRDefault="004A31ED" w:rsidP="004A31ED">
                  <w:pPr>
                    <w:jc w:val="left"/>
                  </w:pPr>
                  <w:r>
                    <w:br/>
                  </w:r>
                  <w:r w:rsidR="00C15FE9" w:rsidRPr="00C15FE9">
                    <w:t>Готова обучаться новым технологиям и применять их на практике.</w:t>
                  </w:r>
                  <w:r w:rsidR="0049247A">
                    <w:t xml:space="preserve"> Не боюсь </w:t>
                  </w:r>
                  <w:proofErr w:type="spellStart"/>
                  <w:r w:rsidR="0049247A">
                    <w:t>ответсвенности</w:t>
                  </w:r>
                  <w:proofErr w:type="spellEnd"/>
                  <w:r w:rsidR="0049247A">
                    <w:t>.</w:t>
                  </w:r>
                  <w:r w:rsidR="005B32B1">
                    <w:br/>
                  </w:r>
                  <w:r w:rsidR="005B32B1">
                    <w:br/>
                    <w:t>В компании ценю возможность развития, коллектив, ДМС.</w:t>
                  </w:r>
                </w:p>
                <w:p w:rsidR="00C420C8" w:rsidRPr="00791207" w:rsidRDefault="00C420C8" w:rsidP="00C15FE9"/>
              </w:tc>
            </w:tr>
            <w:tr w:rsidR="00C420C8" w:rsidRPr="00791207" w:rsidTr="00EB7BDF">
              <w:tc>
                <w:tcPr>
                  <w:tcW w:w="2923" w:type="dxa"/>
                  <w:tcMar>
                    <w:top w:w="288" w:type="dxa"/>
                    <w:bottom w:w="288" w:type="dxa"/>
                  </w:tcMar>
                </w:tcPr>
                <w:p w:rsidR="00C420C8" w:rsidRPr="00791207" w:rsidRDefault="00C420C8" w:rsidP="00C15FE9"/>
              </w:tc>
            </w:tr>
          </w:tbl>
          <w:p w:rsidR="00C420C8" w:rsidRPr="00791207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6681"/>
            </w:tblGrid>
            <w:tr w:rsidR="00C420C8" w:rsidRPr="0079120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91207" w:rsidRDefault="00EA5EF8" w:rsidP="008F6337">
                  <w:pPr>
                    <w:pStyle w:val="21"/>
                  </w:pPr>
                  <w:sdt>
                    <w:sdtPr>
                      <w:alias w:val="Опыт работы:"/>
                      <w:tag w:val="Опыт работы:"/>
                      <w:id w:val="1217937480"/>
                      <w:placeholder>
                        <w:docPart w:val="EC01A509AD4142529F713F0F486806E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Опыт работы</w:t>
                      </w:r>
                    </w:sdtContent>
                  </w:sdt>
                </w:p>
                <w:p w:rsidR="00C420C8" w:rsidRPr="00791207" w:rsidRDefault="00C15FE9" w:rsidP="002B3890">
                  <w:pPr>
                    <w:pStyle w:val="41"/>
                  </w:pPr>
                  <w:r>
                    <w:t>Т-Инвестиции, Специалист поддержки</w:t>
                  </w:r>
                </w:p>
                <w:p w:rsidR="00C420C8" w:rsidRPr="00791207" w:rsidRDefault="00C15FE9" w:rsidP="008F6337">
                  <w:pPr>
                    <w:pStyle w:val="51"/>
                  </w:pPr>
                  <w:r>
                    <w:t>апрель 2021 – сентябрь 2024</w:t>
                  </w:r>
                </w:p>
                <w:p w:rsidR="00C15FE9" w:rsidRDefault="00C15FE9" w:rsidP="00C15FE9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2 года в поддержке на 1 линии.</w:t>
                  </w:r>
                </w:p>
                <w:p w:rsidR="00C15FE9" w:rsidRDefault="00C15FE9" w:rsidP="00C15FE9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1 год в техническом отделе поддержки.</w:t>
                  </w:r>
                </w:p>
                <w:p w:rsidR="00C15FE9" w:rsidRDefault="00C15FE9" w:rsidP="00C15FE9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Знание продуктов и сервиса брокера.</w:t>
                  </w:r>
                </w:p>
                <w:p w:rsidR="00C15FE9" w:rsidRDefault="00C15FE9" w:rsidP="00C15FE9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 xml:space="preserve">Проведение </w:t>
                  </w:r>
                </w:p>
                <w:p w:rsidR="00C15FE9" w:rsidRDefault="00C15FE9" w:rsidP="00C15FE9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Работа с логами, JSON-файлами, SQL-запросами (</w:t>
                  </w:r>
                  <w:proofErr w:type="spellStart"/>
                  <w:r>
                    <w:t>Sage</w:t>
                  </w:r>
                  <w:proofErr w:type="spellEnd"/>
                  <w:r>
                    <w:t>)</w:t>
                  </w:r>
                </w:p>
                <w:p w:rsidR="00C15FE9" w:rsidRPr="00C15FE9" w:rsidRDefault="00C15FE9" w:rsidP="00C15FE9">
                  <w:pPr>
                    <w:ind w:left="360"/>
                    <w:jc w:val="left"/>
                    <w:rPr>
                      <w:b/>
                    </w:rPr>
                  </w:pPr>
                  <w:r w:rsidRPr="00C15FE9">
                    <w:rPr>
                      <w:b/>
                    </w:rPr>
                    <w:t>Дополнительные проекты</w:t>
                  </w:r>
                  <w:r>
                    <w:rPr>
                      <w:b/>
                    </w:rPr>
                    <w:t xml:space="preserve"> в Т-Инвестициях</w:t>
                  </w:r>
                </w:p>
                <w:p w:rsidR="00C15FE9" w:rsidRDefault="00C15FE9" w:rsidP="00C15FE9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Тинькофф: наставничество (</w:t>
                  </w:r>
                  <w:r w:rsidR="004A31ED">
                    <w:t>май</w:t>
                  </w:r>
                  <w:r>
                    <w:t xml:space="preserve"> 2023 –</w:t>
                  </w:r>
                  <w:r w:rsidR="004A31ED">
                    <w:t xml:space="preserve"> сентябрь 2024</w:t>
                  </w:r>
                  <w:r>
                    <w:t>)</w:t>
                  </w:r>
                </w:p>
                <w:p w:rsidR="00C15FE9" w:rsidRDefault="00C15FE9" w:rsidP="004A31ED">
                  <w:pPr>
                    <w:pStyle w:val="affff3"/>
                    <w:jc w:val="left"/>
                  </w:pPr>
                  <w:r>
                    <w:t>Обучение кандидатов перед трудоустройством.</w:t>
                  </w:r>
                </w:p>
                <w:p w:rsidR="00C15FE9" w:rsidRDefault="00C15FE9" w:rsidP="00C15FE9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КОТ (</w:t>
                  </w:r>
                  <w:proofErr w:type="spellStart"/>
                  <w:r>
                    <w:t>клиентоориентирование</w:t>
                  </w:r>
                  <w:proofErr w:type="spellEnd"/>
                  <w:r>
                    <w:t>) (Июль 2022 – Сентябрь 2022)</w:t>
                  </w:r>
                </w:p>
                <w:p w:rsidR="00C15FE9" w:rsidRPr="00791207" w:rsidRDefault="00C15FE9" w:rsidP="004A31ED">
                  <w:pPr>
                    <w:pStyle w:val="affff3"/>
                    <w:jc w:val="left"/>
                  </w:pPr>
                  <w:r>
                    <w:t xml:space="preserve">Обучение по </w:t>
                  </w:r>
                  <w:r w:rsidR="004A31ED">
                    <w:t xml:space="preserve">софтам </w:t>
                  </w:r>
                  <w:r>
                    <w:t>и ДНК Тинькофф</w:t>
                  </w:r>
                  <w:r w:rsidR="004A31ED">
                    <w:t xml:space="preserve"> </w:t>
                  </w:r>
                  <w:proofErr w:type="gramStart"/>
                  <w:r w:rsidR="004A31ED">
                    <w:t>Инвестиций(</w:t>
                  </w:r>
                  <w:proofErr w:type="gramEnd"/>
                  <w:r w:rsidR="004A31ED">
                    <w:t>на тот момент)</w:t>
                  </w:r>
                  <w:r>
                    <w:t>.</w:t>
                  </w:r>
                </w:p>
                <w:p w:rsidR="00C420C8" w:rsidRPr="00791207" w:rsidRDefault="00C15FE9" w:rsidP="0043426C">
                  <w:pPr>
                    <w:pStyle w:val="41"/>
                  </w:pPr>
                  <w:r>
                    <w:t>Академия топ, Преподаватель по Java</w:t>
                  </w:r>
                </w:p>
                <w:p w:rsidR="00C420C8" w:rsidRPr="00791207" w:rsidRDefault="00C15FE9" w:rsidP="00F91A9C">
                  <w:pPr>
                    <w:pStyle w:val="51"/>
                  </w:pPr>
                  <w:r>
                    <w:t xml:space="preserve">сентябрь </w:t>
                  </w:r>
                  <w:r w:rsidRPr="00C15FE9">
                    <w:t xml:space="preserve">2024 – </w:t>
                  </w:r>
                  <w:r w:rsidR="003E2408">
                    <w:t>текущий момент</w:t>
                  </w:r>
                </w:p>
                <w:p w:rsidR="00C15FE9" w:rsidRDefault="00C15FE9" w:rsidP="00C15FE9">
                  <w:pPr>
                    <w:pStyle w:val="affff3"/>
                    <w:numPr>
                      <w:ilvl w:val="0"/>
                      <w:numId w:val="11"/>
                    </w:numPr>
                    <w:jc w:val="left"/>
                  </w:pPr>
                  <w:r>
                    <w:t xml:space="preserve">Обучение студентов основам </w:t>
                  </w:r>
                  <w:proofErr w:type="spellStart"/>
                  <w:proofErr w:type="gramStart"/>
                  <w:r>
                    <w:t>Java</w:t>
                  </w:r>
                  <w:proofErr w:type="spellEnd"/>
                  <w:r w:rsidR="00DA17CB" w:rsidRPr="00DA17CB">
                    <w:t>(</w:t>
                  </w:r>
                  <w:proofErr w:type="gramEnd"/>
                  <w:r w:rsidR="00DA17CB">
                    <w:rPr>
                      <w:lang w:val="en-US"/>
                    </w:rPr>
                    <w:t>Java</w:t>
                  </w:r>
                  <w:r w:rsidR="00DA17CB" w:rsidRPr="00DA17CB">
                    <w:t xml:space="preserve"> </w:t>
                  </w:r>
                  <w:r w:rsidR="00DA17CB">
                    <w:rPr>
                      <w:lang w:val="en-US"/>
                    </w:rPr>
                    <w:t>Core</w:t>
                  </w:r>
                  <w:r w:rsidR="00DA17CB" w:rsidRPr="00DA17CB">
                    <w:t xml:space="preserve">, </w:t>
                  </w:r>
                  <w:r w:rsidR="00DA17CB">
                    <w:rPr>
                      <w:lang w:val="en-US"/>
                    </w:rPr>
                    <w:t>Java</w:t>
                  </w:r>
                  <w:r w:rsidR="00DA17CB" w:rsidRPr="00DA17CB">
                    <w:t xml:space="preserve"> </w:t>
                  </w:r>
                  <w:r w:rsidR="00DA17CB">
                    <w:rPr>
                      <w:lang w:val="en-US"/>
                    </w:rPr>
                    <w:t>EE</w:t>
                  </w:r>
                  <w:r w:rsidR="00DA17CB" w:rsidRPr="00DA17CB">
                    <w:t xml:space="preserve">, </w:t>
                  </w:r>
                  <w:r w:rsidR="00DA17CB">
                    <w:rPr>
                      <w:lang w:val="en-US"/>
                    </w:rPr>
                    <w:t>JUnit</w:t>
                  </w:r>
                  <w:r w:rsidR="00DA17CB" w:rsidRPr="00DA17CB">
                    <w:t>)</w:t>
                  </w:r>
                  <w:bookmarkStart w:id="0" w:name="_GoBack"/>
                  <w:bookmarkEnd w:id="0"/>
                  <w:r>
                    <w:t>.</w:t>
                  </w:r>
                </w:p>
                <w:p w:rsidR="00C420C8" w:rsidRPr="00791207" w:rsidRDefault="00C15FE9" w:rsidP="00C15FE9">
                  <w:pPr>
                    <w:pStyle w:val="affff3"/>
                    <w:numPr>
                      <w:ilvl w:val="0"/>
                      <w:numId w:val="11"/>
                    </w:numPr>
                    <w:jc w:val="left"/>
                  </w:pPr>
                  <w:r>
                    <w:t xml:space="preserve">Объяснение </w:t>
                  </w:r>
                  <w:r w:rsidR="004A31ED">
                    <w:t xml:space="preserve">работы </w:t>
                  </w:r>
                  <w:proofErr w:type="spellStart"/>
                  <w:r w:rsidR="004A31ED">
                    <w:t>Spring</w:t>
                  </w:r>
                  <w:proofErr w:type="spellEnd"/>
                  <w:r w:rsidR="004A31ED">
                    <w:t xml:space="preserve"> </w:t>
                  </w:r>
                  <w:proofErr w:type="spellStart"/>
                  <w:r w:rsidR="004A31ED">
                    <w:t>Boot</w:t>
                  </w:r>
                  <w:proofErr w:type="spellEnd"/>
                  <w:r w:rsidR="004A31ED">
                    <w:t xml:space="preserve">, </w:t>
                  </w:r>
                  <w:proofErr w:type="spellStart"/>
                  <w:r w:rsidR="004A31ED">
                    <w:t>Hibernate</w:t>
                  </w:r>
                  <w:proofErr w:type="spellEnd"/>
                  <w:r w:rsidR="004A31ED">
                    <w:t xml:space="preserve">, </w:t>
                  </w:r>
                  <w:r>
                    <w:t>SQL</w:t>
                  </w:r>
                  <w:r w:rsidR="004A31ED">
                    <w:t xml:space="preserve"> и основных правил ООП</w:t>
                  </w:r>
                  <w:r>
                    <w:t>.</w:t>
                  </w:r>
                </w:p>
              </w:tc>
            </w:tr>
            <w:tr w:rsidR="00C420C8" w:rsidRPr="00791207" w:rsidTr="00791207">
              <w:trPr>
                <w:trHeight w:val="4706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91207" w:rsidRDefault="00EA5EF8" w:rsidP="008F6337">
                  <w:pPr>
                    <w:pStyle w:val="21"/>
                  </w:pPr>
                  <w:sdt>
                    <w:sdtPr>
                      <w:alias w:val="Образование:"/>
                      <w:tag w:val="Образование:"/>
                      <w:id w:val="1349516922"/>
                      <w:placeholder>
                        <w:docPart w:val="AB389237935F4E74AA0DC8D29B9F204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:rsidR="00C420C8" w:rsidRPr="00791207" w:rsidRDefault="004A31ED" w:rsidP="002B3890">
                  <w:pPr>
                    <w:pStyle w:val="41"/>
                  </w:pPr>
                  <w:r>
                    <w:t>незаконченное высшее (3 курс)</w:t>
                  </w:r>
                </w:p>
                <w:p w:rsidR="00C420C8" w:rsidRPr="00791207" w:rsidRDefault="004A31ED" w:rsidP="0049247A">
                  <w:pPr>
                    <w:pStyle w:val="51"/>
                  </w:pPr>
                  <w:r>
                    <w:t>Уральский государственный педагогический университет (УРГПУ)</w:t>
                  </w:r>
                </w:p>
                <w:p w:rsidR="00C420C8" w:rsidRDefault="004A31ED" w:rsidP="0049247A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Направление: Информационные технологии</w:t>
                  </w:r>
                  <w:r w:rsidR="00964CED">
                    <w:t>, заочная форма.</w:t>
                  </w:r>
                </w:p>
                <w:p w:rsidR="004A31ED" w:rsidRPr="00791207" w:rsidRDefault="004A31ED" w:rsidP="004A31ED">
                  <w:pPr>
                    <w:pStyle w:val="41"/>
                  </w:pPr>
                  <w:r>
                    <w:t>SCHOOL 21</w:t>
                  </w:r>
                </w:p>
                <w:p w:rsidR="004A31ED" w:rsidRDefault="004A31ED" w:rsidP="004A31ED">
                  <w:r>
                    <w:t xml:space="preserve">(Апрель 2023 – настоящее время) </w:t>
                  </w:r>
                </w:p>
                <w:p w:rsidR="004A31ED" w:rsidRDefault="004A31ED" w:rsidP="004A31ED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Изучение C, </w:t>
                  </w:r>
                  <w:proofErr w:type="spellStart"/>
                  <w:r>
                    <w:t>DevOps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unit</w:t>
                  </w:r>
                  <w:proofErr w:type="spellEnd"/>
                  <w:r>
                    <w:t>-тестирования, SQL.</w:t>
                  </w:r>
                </w:p>
                <w:p w:rsidR="004A31ED" w:rsidRPr="00791207" w:rsidRDefault="004A31ED" w:rsidP="004A31ED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Начала изучат С++ для проектов</w:t>
                  </w:r>
                </w:p>
              </w:tc>
            </w:tr>
            <w:tr w:rsidR="00C420C8" w:rsidRPr="0079120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4A31ED" w:rsidRDefault="004A31ED" w:rsidP="008F6337">
                  <w:pPr>
                    <w:pStyle w:val="21"/>
                    <w:rPr>
                      <w:lang w:val="en-US"/>
                    </w:rPr>
                  </w:pPr>
                  <w:r>
                    <w:t>Навыки</w:t>
                  </w:r>
                  <w:r w:rsidRPr="004A31ED">
                    <w:rPr>
                      <w:lang w:val="en-US"/>
                    </w:rPr>
                    <w:t xml:space="preserve"> </w:t>
                  </w:r>
                </w:p>
                <w:p w:rsidR="004A31ED" w:rsidRPr="004A31ED" w:rsidRDefault="004A31ED" w:rsidP="00DA17CB">
                  <w:pPr>
                    <w:ind w:left="360"/>
                    <w:jc w:val="left"/>
                    <w:rPr>
                      <w:lang w:val="en-US"/>
                    </w:rPr>
                  </w:pPr>
                  <w:r>
                    <w:t>Языки</w:t>
                  </w:r>
                  <w:r w:rsidRPr="004A31ED">
                    <w:rPr>
                      <w:lang w:val="en-US"/>
                    </w:rPr>
                    <w:t xml:space="preserve"> </w:t>
                  </w:r>
                  <w:r>
                    <w:t>программирования</w:t>
                  </w:r>
                  <w:r w:rsidRPr="004A31ED">
                    <w:rPr>
                      <w:lang w:val="en-US"/>
                    </w:rPr>
                    <w:t>:</w:t>
                  </w:r>
                </w:p>
                <w:p w:rsidR="00964CED" w:rsidRPr="00964CED" w:rsidRDefault="004A31ED" w:rsidP="00964CED">
                  <w:pPr>
                    <w:pStyle w:val="affff3"/>
                    <w:numPr>
                      <w:ilvl w:val="0"/>
                      <w:numId w:val="16"/>
                    </w:numPr>
                    <w:jc w:val="left"/>
                    <w:rPr>
                      <w:lang w:val="en-US"/>
                    </w:rPr>
                  </w:pPr>
                  <w:r w:rsidRPr="00964CED">
                    <w:rPr>
                      <w:lang w:val="en-US"/>
                    </w:rPr>
                    <w:t>Java (Spring Boot, Spring Security, Spring MVC, Hibernate, JDBC</w:t>
                  </w:r>
                  <w:r w:rsidR="00964CED" w:rsidRPr="00964CED">
                    <w:rPr>
                      <w:lang w:val="en-US"/>
                    </w:rPr>
                    <w:t xml:space="preserve">, </w:t>
                  </w:r>
                  <w:r w:rsidR="00DA17CB">
                    <w:rPr>
                      <w:lang w:val="en-US"/>
                    </w:rPr>
                    <w:t xml:space="preserve">Java Core, Java EE </w:t>
                  </w:r>
                  <w:r w:rsidR="00DA17CB">
                    <w:t>и</w:t>
                  </w:r>
                  <w:r w:rsidR="00DA17CB" w:rsidRPr="00DA17CB">
                    <w:rPr>
                      <w:lang w:val="en-US"/>
                    </w:rPr>
                    <w:t xml:space="preserve"> </w:t>
                  </w:r>
                  <w:r w:rsidR="00DA17CB">
                    <w:rPr>
                      <w:lang w:val="en-US"/>
                    </w:rPr>
                    <w:t>JUnit</w:t>
                  </w:r>
                  <w:r w:rsidRPr="00964CED">
                    <w:rPr>
                      <w:lang w:val="en-US"/>
                    </w:rPr>
                    <w:t xml:space="preserve">) </w:t>
                  </w:r>
                </w:p>
                <w:p w:rsidR="004A31ED" w:rsidRPr="00964CED" w:rsidRDefault="004A31ED" w:rsidP="00964CED">
                  <w:pPr>
                    <w:pStyle w:val="affff3"/>
                    <w:numPr>
                      <w:ilvl w:val="0"/>
                      <w:numId w:val="16"/>
                    </w:numPr>
                    <w:jc w:val="left"/>
                    <w:rPr>
                      <w:lang w:val="en-US"/>
                    </w:rPr>
                  </w:pPr>
                  <w:r w:rsidRPr="00964CED">
                    <w:rPr>
                      <w:lang w:val="en-US"/>
                    </w:rPr>
                    <w:t>Python (</w:t>
                  </w:r>
                  <w:r>
                    <w:t>базовый</w:t>
                  </w:r>
                  <w:r w:rsidRPr="00964CED">
                    <w:rPr>
                      <w:lang w:val="en-US"/>
                    </w:rPr>
                    <w:t>).</w:t>
                  </w:r>
                </w:p>
                <w:p w:rsidR="00DA17CB" w:rsidRPr="00DA17CB" w:rsidRDefault="004A31ED" w:rsidP="00DA17CB">
                  <w:pPr>
                    <w:ind w:left="360"/>
                    <w:jc w:val="left"/>
                    <w:rPr>
                      <w:lang w:val="en-US"/>
                    </w:rPr>
                  </w:pPr>
                  <w:r>
                    <w:t>Базы</w:t>
                  </w:r>
                  <w:r w:rsidRPr="00DA17CB">
                    <w:rPr>
                      <w:lang w:val="en-US"/>
                    </w:rPr>
                    <w:t xml:space="preserve"> </w:t>
                  </w:r>
                  <w:r>
                    <w:t>данных</w:t>
                  </w:r>
                  <w:r w:rsidRPr="00DA17CB">
                    <w:rPr>
                      <w:lang w:val="en-US"/>
                    </w:rPr>
                    <w:t>:</w:t>
                  </w:r>
                </w:p>
                <w:p w:rsidR="004A31ED" w:rsidRPr="00964CED" w:rsidRDefault="004A31ED" w:rsidP="00964CED">
                  <w:pPr>
                    <w:pStyle w:val="affff3"/>
                    <w:numPr>
                      <w:ilvl w:val="0"/>
                      <w:numId w:val="16"/>
                    </w:numPr>
                    <w:jc w:val="left"/>
                    <w:rPr>
                      <w:lang w:val="en-US"/>
                    </w:rPr>
                  </w:pPr>
                  <w:r w:rsidRPr="00964CED">
                    <w:rPr>
                      <w:lang w:val="en-US"/>
                    </w:rPr>
                    <w:t>Oracle SQL (</w:t>
                  </w:r>
                  <w:r>
                    <w:t>базовый</w:t>
                  </w:r>
                  <w:r w:rsidRPr="00964CED">
                    <w:rPr>
                      <w:lang w:val="en-US"/>
                    </w:rPr>
                    <w:t>), PostgreSQL (</w:t>
                  </w:r>
                  <w:r>
                    <w:t>базовый</w:t>
                  </w:r>
                  <w:r w:rsidRPr="00964CED">
                    <w:rPr>
                      <w:lang w:val="en-US"/>
                    </w:rPr>
                    <w:t>), MySQL (</w:t>
                  </w:r>
                  <w:r>
                    <w:t>начальный</w:t>
                  </w:r>
                  <w:r w:rsidRPr="00964CED">
                    <w:rPr>
                      <w:lang w:val="en-US"/>
                    </w:rPr>
                    <w:t>).</w:t>
                  </w:r>
                </w:p>
                <w:p w:rsidR="00DA17CB" w:rsidRDefault="00DA17CB" w:rsidP="00DA17CB">
                  <w:pPr>
                    <w:ind w:left="360"/>
                    <w:jc w:val="left"/>
                  </w:pPr>
                  <w:r>
                    <w:t>Дополнительно т</w:t>
                  </w:r>
                  <w:r w:rsidR="004A31ED">
                    <w:t>ехнологии:</w:t>
                  </w:r>
                </w:p>
                <w:p w:rsidR="004A31ED" w:rsidRDefault="004A31ED" w:rsidP="00964CED">
                  <w:pPr>
                    <w:pStyle w:val="affff3"/>
                    <w:numPr>
                      <w:ilvl w:val="0"/>
                      <w:numId w:val="16"/>
                    </w:numPr>
                    <w:jc w:val="left"/>
                  </w:pPr>
                  <w:r>
                    <w:t xml:space="preserve">REST API, </w:t>
                  </w:r>
                  <w:proofErr w:type="spellStart"/>
                  <w:r>
                    <w:t>Do</w:t>
                  </w:r>
                  <w:r w:rsidR="00964CED">
                    <w:t>cker</w:t>
                  </w:r>
                  <w:proofErr w:type="spellEnd"/>
                  <w:r w:rsidR="00964CED">
                    <w:t xml:space="preserve"> (начальный уровень), </w:t>
                  </w:r>
                  <w:proofErr w:type="spellStart"/>
                  <w:r w:rsidR="00964CED">
                    <w:t>Linux</w:t>
                  </w:r>
                  <w:proofErr w:type="spellEnd"/>
                  <w:r>
                    <w:t>.</w:t>
                  </w:r>
                </w:p>
                <w:p w:rsidR="00DA17CB" w:rsidRDefault="004A31ED" w:rsidP="00DA17CB">
                  <w:pPr>
                    <w:ind w:left="360"/>
                    <w:jc w:val="left"/>
                  </w:pPr>
                  <w:r>
                    <w:t xml:space="preserve">Работа с сервисами: </w:t>
                  </w:r>
                </w:p>
                <w:p w:rsidR="004A31ED" w:rsidRDefault="004A31ED" w:rsidP="00964CED">
                  <w:pPr>
                    <w:pStyle w:val="affff3"/>
                    <w:numPr>
                      <w:ilvl w:val="0"/>
                      <w:numId w:val="16"/>
                    </w:numPr>
                    <w:jc w:val="left"/>
                  </w:pPr>
                  <w:r>
                    <w:t xml:space="preserve">JIRA, WIKI, </w:t>
                  </w:r>
                  <w:proofErr w:type="spellStart"/>
                  <w:r>
                    <w:t>логирование</w:t>
                  </w:r>
                  <w:proofErr w:type="spellEnd"/>
                  <w:r>
                    <w:t>, JSON-файлы</w:t>
                  </w:r>
                  <w:r w:rsidR="00DA17CB" w:rsidRPr="00DA17CB">
                    <w:t xml:space="preserve">, </w:t>
                  </w:r>
                  <w:r w:rsidR="00DA17CB">
                    <w:rPr>
                      <w:lang w:val="en-US"/>
                    </w:rPr>
                    <w:t>VM</w:t>
                  </w:r>
                  <w:r w:rsidR="00DA17CB" w:rsidRPr="00DA17CB">
                    <w:t>(</w:t>
                  </w:r>
                  <w:proofErr w:type="spellStart"/>
                  <w:r w:rsidR="00DA17CB">
                    <w:rPr>
                      <w:lang w:val="en-US"/>
                    </w:rPr>
                    <w:t>VirtualBox</w:t>
                  </w:r>
                  <w:proofErr w:type="spellEnd"/>
                  <w:r w:rsidR="00DA17CB" w:rsidRPr="00DA17CB">
                    <w:t>)</w:t>
                  </w:r>
                  <w:r>
                    <w:t>.</w:t>
                  </w:r>
                </w:p>
                <w:p w:rsidR="00DA17CB" w:rsidRDefault="004A31ED" w:rsidP="00DA17CB">
                  <w:pPr>
                    <w:ind w:left="360"/>
                    <w:jc w:val="left"/>
                  </w:pPr>
                  <w:r>
                    <w:t xml:space="preserve">ОС: </w:t>
                  </w:r>
                </w:p>
                <w:p w:rsidR="004A31ED" w:rsidRDefault="004A31ED" w:rsidP="00DA17CB">
                  <w:pPr>
                    <w:pStyle w:val="affff3"/>
                    <w:numPr>
                      <w:ilvl w:val="0"/>
                      <w:numId w:val="16"/>
                    </w:numPr>
                    <w:jc w:val="left"/>
                  </w:pPr>
                  <w:proofErr w:type="spellStart"/>
                  <w:r>
                    <w:t>Linux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Windows</w:t>
                  </w:r>
                  <w:proofErr w:type="spellEnd"/>
                  <w:r>
                    <w:t>.</w:t>
                  </w:r>
                </w:p>
                <w:p w:rsidR="00DA17CB" w:rsidRDefault="004A31ED" w:rsidP="00DA17CB">
                  <w:pPr>
                    <w:ind w:left="360"/>
                    <w:jc w:val="left"/>
                  </w:pPr>
                  <w:r>
                    <w:t xml:space="preserve">Язык: </w:t>
                  </w:r>
                </w:p>
                <w:p w:rsidR="00C420C8" w:rsidRPr="00791207" w:rsidRDefault="004A31ED" w:rsidP="00DA17CB">
                  <w:pPr>
                    <w:pStyle w:val="affff3"/>
                    <w:numPr>
                      <w:ilvl w:val="0"/>
                      <w:numId w:val="16"/>
                    </w:numPr>
                    <w:jc w:val="left"/>
                  </w:pPr>
                  <w:r>
                    <w:t>Английский (A2).</w:t>
                  </w:r>
                </w:p>
              </w:tc>
            </w:tr>
          </w:tbl>
          <w:p w:rsidR="00C420C8" w:rsidRPr="00791207" w:rsidRDefault="00C420C8" w:rsidP="003856C9"/>
        </w:tc>
      </w:tr>
    </w:tbl>
    <w:p w:rsidR="003F5FDB" w:rsidRPr="00791207" w:rsidRDefault="003F5FDB" w:rsidP="00841714">
      <w:pPr>
        <w:pStyle w:val="ab"/>
      </w:pPr>
    </w:p>
    <w:sectPr w:rsidR="003F5FDB" w:rsidRPr="00791207" w:rsidSect="0079120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151" w:bottom="2211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EF8" w:rsidRDefault="00EA5EF8" w:rsidP="003856C9">
      <w:pPr>
        <w:spacing w:after="0" w:line="240" w:lineRule="auto"/>
      </w:pPr>
      <w:r>
        <w:separator/>
      </w:r>
    </w:p>
  </w:endnote>
  <w:endnote w:type="continuationSeparator" w:id="0">
    <w:p w:rsidR="00EA5EF8" w:rsidRDefault="00EA5EF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7B42E4E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1937666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3E2408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C6169EA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EF8" w:rsidRDefault="00EA5EF8" w:rsidP="003856C9">
      <w:pPr>
        <w:spacing w:after="0" w:line="240" w:lineRule="auto"/>
      </w:pPr>
      <w:r>
        <w:separator/>
      </w:r>
    </w:p>
  </w:footnote>
  <w:footnote w:type="continuationSeparator" w:id="0">
    <w:p w:rsidR="00EA5EF8" w:rsidRDefault="00EA5EF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C91AED0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o2KhcAAGi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A4D89F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1JR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24FE8"/>
    <w:multiLevelType w:val="hybridMultilevel"/>
    <w:tmpl w:val="6B9CD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E75598"/>
    <w:multiLevelType w:val="hybridMultilevel"/>
    <w:tmpl w:val="7F901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B20B4"/>
    <w:multiLevelType w:val="hybridMultilevel"/>
    <w:tmpl w:val="809EA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B532D"/>
    <w:multiLevelType w:val="hybridMultilevel"/>
    <w:tmpl w:val="79005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83BFF"/>
    <w:multiLevelType w:val="hybridMultilevel"/>
    <w:tmpl w:val="A7FC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3074A"/>
    <w:multiLevelType w:val="hybridMultilevel"/>
    <w:tmpl w:val="A992E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5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6E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52092"/>
    <w:rsid w:val="00372E43"/>
    <w:rsid w:val="003856C9"/>
    <w:rsid w:val="00396369"/>
    <w:rsid w:val="003E2408"/>
    <w:rsid w:val="003F4D31"/>
    <w:rsid w:val="003F5FDB"/>
    <w:rsid w:val="0043426C"/>
    <w:rsid w:val="00441EB9"/>
    <w:rsid w:val="00463463"/>
    <w:rsid w:val="00473EF8"/>
    <w:rsid w:val="004760E5"/>
    <w:rsid w:val="0049247A"/>
    <w:rsid w:val="004A31ED"/>
    <w:rsid w:val="004D22BB"/>
    <w:rsid w:val="005152F2"/>
    <w:rsid w:val="005246B9"/>
    <w:rsid w:val="00527FAF"/>
    <w:rsid w:val="00534E4E"/>
    <w:rsid w:val="00551D35"/>
    <w:rsid w:val="005562D4"/>
    <w:rsid w:val="00557019"/>
    <w:rsid w:val="005674AC"/>
    <w:rsid w:val="00580925"/>
    <w:rsid w:val="005A1E51"/>
    <w:rsid w:val="005A7E57"/>
    <w:rsid w:val="005B32B1"/>
    <w:rsid w:val="00616FF4"/>
    <w:rsid w:val="006A3CE7"/>
    <w:rsid w:val="00743379"/>
    <w:rsid w:val="00747550"/>
    <w:rsid w:val="0075636E"/>
    <w:rsid w:val="007803B7"/>
    <w:rsid w:val="00791207"/>
    <w:rsid w:val="007A7C08"/>
    <w:rsid w:val="007B2F5C"/>
    <w:rsid w:val="007B4069"/>
    <w:rsid w:val="007C5F05"/>
    <w:rsid w:val="00815E1D"/>
    <w:rsid w:val="00825ED8"/>
    <w:rsid w:val="00832043"/>
    <w:rsid w:val="00832F81"/>
    <w:rsid w:val="00841714"/>
    <w:rsid w:val="008501C7"/>
    <w:rsid w:val="008576F6"/>
    <w:rsid w:val="0088143B"/>
    <w:rsid w:val="008C7CA2"/>
    <w:rsid w:val="008F6337"/>
    <w:rsid w:val="00914DAF"/>
    <w:rsid w:val="0093286E"/>
    <w:rsid w:val="00964CED"/>
    <w:rsid w:val="009C2876"/>
    <w:rsid w:val="009D1627"/>
    <w:rsid w:val="00A42F91"/>
    <w:rsid w:val="00AE7933"/>
    <w:rsid w:val="00AF1258"/>
    <w:rsid w:val="00B01E52"/>
    <w:rsid w:val="00B20A2E"/>
    <w:rsid w:val="00B550FC"/>
    <w:rsid w:val="00B85871"/>
    <w:rsid w:val="00B93310"/>
    <w:rsid w:val="00BB3B21"/>
    <w:rsid w:val="00BC1F18"/>
    <w:rsid w:val="00BD2E58"/>
    <w:rsid w:val="00BF6BAB"/>
    <w:rsid w:val="00C007A5"/>
    <w:rsid w:val="00C15FE9"/>
    <w:rsid w:val="00C420C8"/>
    <w:rsid w:val="00C4403A"/>
    <w:rsid w:val="00CE6306"/>
    <w:rsid w:val="00D11C4D"/>
    <w:rsid w:val="00D5067A"/>
    <w:rsid w:val="00D7600A"/>
    <w:rsid w:val="00DA17CB"/>
    <w:rsid w:val="00DC0F74"/>
    <w:rsid w:val="00DC79BB"/>
    <w:rsid w:val="00DF0A0F"/>
    <w:rsid w:val="00E34D58"/>
    <w:rsid w:val="00E941EF"/>
    <w:rsid w:val="00EA5EF8"/>
    <w:rsid w:val="00EB1C1B"/>
    <w:rsid w:val="00EB779A"/>
    <w:rsid w:val="00EB7BDF"/>
    <w:rsid w:val="00F077AE"/>
    <w:rsid w:val="00F14687"/>
    <w:rsid w:val="00F24F44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E87BC"/>
  <w15:chartTrackingRefBased/>
  <w15:docId w15:val="{754ED43E-0A04-4847-9FB7-0FC15883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91207"/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79120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79120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79120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79120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79120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9120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791207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79120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79120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79120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79120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79120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79120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&#1050;&#1088;&#1077;&#1072;&#1090;&#1080;&#1074;&#1085;&#1086;&#1077;%20&#1088;&#1077;&#1079;&#1102;&#1084;&#1077;,%20&#1088;&#1072;&#1079;&#1088;&#1072;&#1073;&#1086;&#1090;&#1072;&#1085;&#1085;&#1086;&#1077;%20&#1082;&#1086;&#1084;&#1087;&#1072;&#1085;&#1080;&#1077;&#1081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01A509AD4142529F713F0F486806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CBA45-DA8B-456D-A480-745B8E6EFD9A}"/>
      </w:docPartPr>
      <w:docPartBody>
        <w:p w:rsidR="00BF4D8C" w:rsidRDefault="00A50E7C">
          <w:pPr>
            <w:pStyle w:val="EC01A509AD4142529F713F0F486806EE"/>
          </w:pPr>
          <w:r w:rsidRPr="00791207">
            <w:rPr>
              <w:lang w:bidi="ru-RU"/>
            </w:rPr>
            <w:t>Опыт работы</w:t>
          </w:r>
        </w:p>
      </w:docPartBody>
    </w:docPart>
    <w:docPart>
      <w:docPartPr>
        <w:name w:val="AB389237935F4E74AA0DC8D29B9F20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570778-FF23-4FE3-A2C8-483F20994DE0}"/>
      </w:docPartPr>
      <w:docPartBody>
        <w:p w:rsidR="00BF4D8C" w:rsidRDefault="00A50E7C">
          <w:pPr>
            <w:pStyle w:val="AB389237935F4E74AA0DC8D29B9F204D"/>
          </w:pPr>
          <w:r w:rsidRPr="00791207">
            <w:rPr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71"/>
    <w:rsid w:val="006761C5"/>
    <w:rsid w:val="00766971"/>
    <w:rsid w:val="009B3678"/>
    <w:rsid w:val="00A50E7C"/>
    <w:rsid w:val="00B71E1B"/>
    <w:rsid w:val="00BF4D8C"/>
    <w:rsid w:val="00DC4B48"/>
    <w:rsid w:val="00E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97E84BFEC349E4945FDE539FB22FBF">
    <w:name w:val="D797E84BFEC349E4945FDE539FB22FBF"/>
  </w:style>
  <w:style w:type="paragraph" w:customStyle="1" w:styleId="C440AEE51A26467DB6669531D406D928">
    <w:name w:val="C440AEE51A26467DB6669531D406D928"/>
  </w:style>
  <w:style w:type="paragraph" w:customStyle="1" w:styleId="4D75D88C44EA4968932902873B5952AC">
    <w:name w:val="4D75D88C44EA4968932902873B5952AC"/>
  </w:style>
  <w:style w:type="paragraph" w:customStyle="1" w:styleId="B219274D2C0D4A619E1F2E8B4466802D">
    <w:name w:val="B219274D2C0D4A619E1F2E8B4466802D"/>
  </w:style>
  <w:style w:type="paragraph" w:customStyle="1" w:styleId="50D5925DB63745C18BFE8718201A01DE">
    <w:name w:val="50D5925DB63745C18BFE8718201A01DE"/>
  </w:style>
  <w:style w:type="paragraph" w:customStyle="1" w:styleId="01A94746795144268A2A3EB34016A19A">
    <w:name w:val="01A94746795144268A2A3EB34016A19A"/>
  </w:style>
  <w:style w:type="paragraph" w:customStyle="1" w:styleId="9B83ADD397BB4AFC98DBAEE10025C196">
    <w:name w:val="9B83ADD397BB4AFC98DBAEE10025C196"/>
  </w:style>
  <w:style w:type="paragraph" w:customStyle="1" w:styleId="EE7FB29FB8A64F87A24D413B665ED8DC">
    <w:name w:val="EE7FB29FB8A64F87A24D413B665ED8DC"/>
  </w:style>
  <w:style w:type="paragraph" w:customStyle="1" w:styleId="56E89858B1C5446CBBE092A9014447F3">
    <w:name w:val="56E89858B1C5446CBBE092A9014447F3"/>
  </w:style>
  <w:style w:type="paragraph" w:customStyle="1" w:styleId="EC01A509AD4142529F713F0F486806EE">
    <w:name w:val="EC01A509AD4142529F713F0F486806EE"/>
  </w:style>
  <w:style w:type="paragraph" w:customStyle="1" w:styleId="DD4E12D59D8F4ABD9E7FA6267964017D">
    <w:name w:val="DD4E12D59D8F4ABD9E7FA6267964017D"/>
  </w:style>
  <w:style w:type="paragraph" w:customStyle="1" w:styleId="4D81D3769F00481686548603A7A7D55B">
    <w:name w:val="4D81D3769F00481686548603A7A7D55B"/>
  </w:style>
  <w:style w:type="paragraph" w:customStyle="1" w:styleId="22ED8A4B2D8B4060A58899D71DF67B32">
    <w:name w:val="22ED8A4B2D8B4060A58899D71DF67B32"/>
  </w:style>
  <w:style w:type="paragraph" w:customStyle="1" w:styleId="CA61DA23B6C64D02830A69A8DA5EBBE7">
    <w:name w:val="CA61DA23B6C64D02830A69A8DA5EBBE7"/>
  </w:style>
  <w:style w:type="paragraph" w:customStyle="1" w:styleId="D29FE85111704F6DAD6CBDEDBEA9C8F1">
    <w:name w:val="D29FE85111704F6DAD6CBDEDBEA9C8F1"/>
  </w:style>
  <w:style w:type="paragraph" w:customStyle="1" w:styleId="13DACA447C0F4352A38B4BF35386DA3A">
    <w:name w:val="13DACA447C0F4352A38B4BF35386DA3A"/>
  </w:style>
  <w:style w:type="paragraph" w:customStyle="1" w:styleId="3A8935DF92B74C309534142B33AC2DC6">
    <w:name w:val="3A8935DF92B74C309534142B33AC2DC6"/>
  </w:style>
  <w:style w:type="paragraph" w:customStyle="1" w:styleId="207F4F1A5A0E41DE85E602B060F34ABD">
    <w:name w:val="207F4F1A5A0E41DE85E602B060F34ABD"/>
  </w:style>
  <w:style w:type="paragraph" w:customStyle="1" w:styleId="AB389237935F4E74AA0DC8D29B9F204D">
    <w:name w:val="AB389237935F4E74AA0DC8D29B9F204D"/>
  </w:style>
  <w:style w:type="paragraph" w:customStyle="1" w:styleId="329B46D2BF5A492F90E0CC21BEB3EFD5">
    <w:name w:val="329B46D2BF5A492F90E0CC21BEB3EFD5"/>
  </w:style>
  <w:style w:type="paragraph" w:customStyle="1" w:styleId="EA6B8D94FA074AFC856069A100F6B147">
    <w:name w:val="EA6B8D94FA074AFC856069A100F6B147"/>
  </w:style>
  <w:style w:type="paragraph" w:customStyle="1" w:styleId="7296B0AD88D64B40873DB4B272A7DF6A">
    <w:name w:val="7296B0AD88D64B40873DB4B272A7DF6A"/>
  </w:style>
  <w:style w:type="paragraph" w:customStyle="1" w:styleId="EDFAB1323E8645ACB77331C5F5A47848">
    <w:name w:val="EDFAB1323E8645ACB77331C5F5A47848"/>
  </w:style>
  <w:style w:type="paragraph" w:customStyle="1" w:styleId="CF02CAAEF5054277A53E4D9BC6F0DC76">
    <w:name w:val="CF02CAAEF5054277A53E4D9BC6F0DC76"/>
  </w:style>
  <w:style w:type="paragraph" w:customStyle="1" w:styleId="D1DE130422944CD6910544C54B2F7B4C">
    <w:name w:val="D1DE130422944CD6910544C54B2F7B4C"/>
    <w:rsid w:val="00766971"/>
  </w:style>
  <w:style w:type="paragraph" w:customStyle="1" w:styleId="046C4E8C5B7C44EA87C498AF3870FE78">
    <w:name w:val="046C4E8C5B7C44EA87C498AF3870FE78"/>
    <w:rsid w:val="00766971"/>
  </w:style>
  <w:style w:type="paragraph" w:customStyle="1" w:styleId="3724664D96B7421699CB23A7D25CBDA1">
    <w:name w:val="3724664D96B7421699CB23A7D25CBDA1"/>
    <w:rsid w:val="00766971"/>
  </w:style>
  <w:style w:type="paragraph" w:customStyle="1" w:styleId="AF1F9929342A41F9A332C7524E6910EF">
    <w:name w:val="AF1F9929342A41F9A332C7524E6910EF"/>
    <w:rsid w:val="00766971"/>
  </w:style>
  <w:style w:type="paragraph" w:customStyle="1" w:styleId="2389951F81BC462287821444067BF70B">
    <w:name w:val="2389951F81BC462287821444067BF70B"/>
    <w:rsid w:val="00766971"/>
  </w:style>
  <w:style w:type="paragraph" w:customStyle="1" w:styleId="1C2B8A3F642C440EB7AD14280801DBB1">
    <w:name w:val="1C2B8A3F642C440EB7AD14280801DBB1"/>
    <w:rsid w:val="007669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резюме, разработанное компанией MOO.dotx</Template>
  <TotalTime>1386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2025-01-30T10:33:00Z</dcterms:created>
  <dcterms:modified xsi:type="dcterms:W3CDTF">2025-03-20T10:32:00Z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